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3A4F4014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D779890B11944AEA97E378F1E827AFD7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5233C63E" w14:textId="2E0611DD" w:rsidR="00A704CA" w:rsidRPr="00C92C71" w:rsidRDefault="00BE3ABA" w:rsidP="00A704CA">
                <w:pPr>
                  <w:pStyle w:val="Title"/>
                </w:pPr>
                <w:r>
                  <w:t>Christopher Saechao</w:t>
                </w:r>
                <w:r w:rsidR="004A030E">
                  <w:t xml:space="preserve"> – Full Stack Developer</w:t>
                </w:r>
              </w:p>
            </w:sdtContent>
          </w:sdt>
          <w:p w14:paraId="274918F5" w14:textId="24A2F455" w:rsidR="00A704CA" w:rsidRPr="00A704CA" w:rsidRDefault="00FC2A02" w:rsidP="00A704CA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461992F5F87E4BEEA3AD5CE3A85AF78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E3ABA">
                  <w:t>2457 S Jasper Dr</w:t>
                </w:r>
              </w:sdtContent>
            </w:sdt>
            <w:r w:rsidR="001C5D03">
              <w:t xml:space="preserve"> </w:t>
            </w:r>
            <w:r w:rsidR="004A030E">
              <w:t xml:space="preserve">Cornelius, OR 97113 </w:t>
            </w:r>
            <w:r w:rsidR="001C5D03">
              <w:t>–</w:t>
            </w:r>
            <w:r w:rsidR="00A704CA" w:rsidRPr="00A704CA">
              <w:t xml:space="preserve"> </w:t>
            </w:r>
            <w:sdt>
              <w:sdtPr>
                <w:alias w:val="Enter phone:"/>
                <w:tag w:val="Enter phone:"/>
                <w:id w:val="1127732928"/>
                <w:placeholder>
                  <w:docPart w:val="93AAA7D6BF4442CA8585F33733B734F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E3ABA">
                  <w:t>503-739-4674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sdt>
              <w:sdtPr>
                <w:alias w:val="Enter email:"/>
                <w:tag w:val="Enter email:"/>
                <w:id w:val="-347328397"/>
                <w:placeholder>
                  <w:docPart w:val="779B0F2E2A6D495EBEC6F1B4A29BE09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BE3ABA">
                  <w:t>christophersaechao95@gmail.com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14:paraId="12C9C019" w14:textId="77777777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0D5A0746" w14:textId="5047C856" w:rsidR="00CA44C2" w:rsidRDefault="00BE3ABA" w:rsidP="00840DA9">
            <w:pPr>
              <w:pStyle w:val="Heading1"/>
            </w:pPr>
            <w:r>
              <w:t>Projects</w:t>
            </w:r>
          </w:p>
        </w:tc>
        <w:tc>
          <w:tcPr>
            <w:tcW w:w="6768" w:type="dxa"/>
          </w:tcPr>
          <w:p w14:paraId="23C075E2" w14:textId="3D985B27" w:rsidR="00A76A53" w:rsidRDefault="00A76A53" w:rsidP="00CA44C2">
            <w:pPr>
              <w:rPr>
                <w:b/>
                <w:bCs w:val="0"/>
              </w:rPr>
            </w:pPr>
            <w:r>
              <w:rPr>
                <w:b/>
              </w:rPr>
              <w:t>Database</w:t>
            </w:r>
            <w:r w:rsidR="001510A0">
              <w:rPr>
                <w:b/>
              </w:rPr>
              <w:t>/ Server Management</w:t>
            </w:r>
          </w:p>
          <w:p w14:paraId="7390E137" w14:textId="5CF80803" w:rsidR="001510A0" w:rsidRPr="001510A0" w:rsidRDefault="001510A0" w:rsidP="00CA44C2">
            <w:pPr>
              <w:rPr>
                <w:bCs w:val="0"/>
              </w:rPr>
            </w:pPr>
            <w:r>
              <w:rPr>
                <w:bCs w:val="0"/>
              </w:rPr>
              <w:t>Created a multimedia</w:t>
            </w:r>
            <w:r w:rsidR="00FB4EBB">
              <w:rPr>
                <w:bCs w:val="0"/>
              </w:rPr>
              <w:t>/ gaming</w:t>
            </w:r>
            <w:r>
              <w:rPr>
                <w:bCs w:val="0"/>
              </w:rPr>
              <w:t xml:space="preserve"> server to be accessed through a web application I created. The database is </w:t>
            </w:r>
            <w:r w:rsidR="00FB4EBB">
              <w:rPr>
                <w:bCs w:val="0"/>
              </w:rPr>
              <w:t>set u</w:t>
            </w:r>
            <w:r w:rsidR="00FB4EBB">
              <w:t>p</w:t>
            </w:r>
            <w:r>
              <w:rPr>
                <w:bCs w:val="0"/>
              </w:rPr>
              <w:t xml:space="preserve"> with SQL containing user </w:t>
            </w:r>
            <w:r w:rsidR="00FB4EBB">
              <w:rPr>
                <w:bCs w:val="0"/>
              </w:rPr>
              <w:t>information.</w:t>
            </w:r>
            <w:r w:rsidR="0053671A">
              <w:rPr>
                <w:bCs w:val="0"/>
              </w:rPr>
              <w:t xml:space="preserve"> The purpose is to allow users to submit requests</w:t>
            </w:r>
            <w:r w:rsidR="007D1399">
              <w:rPr>
                <w:bCs w:val="0"/>
              </w:rPr>
              <w:t xml:space="preserve"> for movies/ tv shows they would like added to the server.</w:t>
            </w:r>
            <w:r w:rsidR="003F0E04">
              <w:rPr>
                <w:bCs w:val="0"/>
              </w:rPr>
              <w:t xml:space="preserve"> It also contains a Minecraft and Ark Server</w:t>
            </w:r>
            <w:r w:rsidR="00B97858">
              <w:rPr>
                <w:bCs w:val="0"/>
              </w:rPr>
              <w:t xml:space="preserve"> that is accessible after creating an account and logging in.</w:t>
            </w:r>
          </w:p>
          <w:p w14:paraId="6207F3FA" w14:textId="2DB21445" w:rsidR="00BE3ABA" w:rsidRDefault="00BE3ABA" w:rsidP="00CA44C2">
            <w:pPr>
              <w:rPr>
                <w:b/>
              </w:rPr>
            </w:pPr>
            <w:r>
              <w:rPr>
                <w:b/>
                <w:bCs w:val="0"/>
              </w:rPr>
              <w:t>Full Stack Web Application – Congrats Kevin</w:t>
            </w:r>
          </w:p>
          <w:p w14:paraId="5F9E4AB7" w14:textId="423CB329" w:rsidR="00BE3ABA" w:rsidRPr="00BE3ABA" w:rsidRDefault="00BE3ABA" w:rsidP="00CA44C2">
            <w:pPr>
              <w:rPr>
                <w:rFonts w:asciiTheme="majorHAnsi" w:hAnsiTheme="majorHAnsi"/>
                <w:bCs w:val="0"/>
              </w:rPr>
            </w:pPr>
            <w:r>
              <w:rPr>
                <w:rFonts w:asciiTheme="majorHAnsi" w:hAnsiTheme="majorHAnsi"/>
                <w:bCs w:val="0"/>
              </w:rPr>
              <w:t>Static web application for a relative</w:t>
            </w:r>
            <w:r w:rsidR="00F54DCE">
              <w:rPr>
                <w:rFonts w:asciiTheme="majorHAnsi" w:hAnsiTheme="majorHAnsi"/>
                <w:bCs w:val="0"/>
              </w:rPr>
              <w:t xml:space="preserve"> who is going to University of Washingon, it consists of CSS,HTML and Javascript, icons on the screen link to sites I wanted to share with him and</w:t>
            </w:r>
            <w:r w:rsidR="00CD3F37">
              <w:rPr>
                <w:rFonts w:asciiTheme="majorHAnsi" w:hAnsiTheme="majorHAnsi"/>
                <w:bCs w:val="0"/>
              </w:rPr>
              <w:t xml:space="preserve"> has</w:t>
            </w:r>
            <w:r w:rsidR="00A76A53">
              <w:rPr>
                <w:rFonts w:asciiTheme="majorHAnsi" w:hAnsiTheme="majorHAnsi"/>
                <w:bCs w:val="0"/>
              </w:rPr>
              <w:t xml:space="preserve"> some photo gallery and video for him to browse.</w:t>
            </w:r>
          </w:p>
          <w:p w14:paraId="43782EF9" w14:textId="34815E35" w:rsidR="00CA44C2" w:rsidRDefault="00BE3ABA" w:rsidP="00CA44C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bCs w:val="0"/>
              </w:rPr>
              <w:t xml:space="preserve">MERN Application - </w:t>
            </w:r>
            <w:r w:rsidRPr="00BE3ABA">
              <w:rPr>
                <w:rFonts w:asciiTheme="majorHAnsi" w:hAnsiTheme="majorHAnsi"/>
                <w:b/>
                <w:bCs w:val="0"/>
                <w:u w:val="single"/>
              </w:rPr>
              <w:t>Fihub</w:t>
            </w:r>
          </w:p>
          <w:p w14:paraId="06EF7231" w14:textId="7B0385AC" w:rsidR="00BE3ABA" w:rsidRDefault="00BE3ABA" w:rsidP="00BE3ABA">
            <w:pPr>
              <w:rPr>
                <w:bCs w:val="0"/>
              </w:rPr>
            </w:pPr>
            <w:r w:rsidRPr="00BE3ABA">
              <w:t>React application</w:t>
            </w:r>
            <w:r>
              <w:t xml:space="preserve"> (connected to MongoDB)</w:t>
            </w:r>
            <w:r w:rsidRPr="00BE3ABA">
              <w:t xml:space="preserve"> to assist users who are looking for exercises and view in detail how to complete it.</w:t>
            </w:r>
          </w:p>
          <w:p w14:paraId="317ED2F9" w14:textId="77777777" w:rsidR="00BE3ABA" w:rsidRDefault="00BE3ABA" w:rsidP="00BE3ABA">
            <w:pPr>
              <w:rPr>
                <w:b/>
              </w:rPr>
            </w:pPr>
            <w:r>
              <w:rPr>
                <w:b/>
                <w:bCs w:val="0"/>
              </w:rPr>
              <w:t>Full Stack Web Application – Raining Cats and Dogs</w:t>
            </w:r>
          </w:p>
          <w:p w14:paraId="4A2D7F0F" w14:textId="77777777" w:rsidR="00BE3ABA" w:rsidRDefault="00BE3ABA" w:rsidP="00BE3ABA">
            <w:pPr>
              <w:rPr>
                <w:bCs w:val="0"/>
              </w:rPr>
            </w:pPr>
            <w:r>
              <w:t>Static web application to assist in search for Pet Hotels near the users local area.</w:t>
            </w:r>
          </w:p>
          <w:p w14:paraId="25721E4D" w14:textId="2DE50DCE" w:rsidR="00BE3ABA" w:rsidRDefault="00BE3ABA" w:rsidP="00BE3ABA">
            <w:pPr>
              <w:rPr>
                <w:b/>
              </w:rPr>
            </w:pPr>
            <w:r>
              <w:rPr>
                <w:b/>
                <w:bCs w:val="0"/>
              </w:rPr>
              <w:t>API Development – Brewery Locator</w:t>
            </w:r>
          </w:p>
          <w:p w14:paraId="1F34AE86" w14:textId="061025A8" w:rsidR="00BE3ABA" w:rsidRPr="00BE3ABA" w:rsidRDefault="00BE3ABA" w:rsidP="00BE3ABA">
            <w:r w:rsidRPr="00BE3ABA">
              <w:t>Developed a site</w:t>
            </w:r>
            <w:r>
              <w:t xml:space="preserve"> (w/ Bulma as CSS framework)</w:t>
            </w:r>
            <w:r w:rsidRPr="00BE3ABA">
              <w:t xml:space="preserve"> to assist in searching for available breweries to user location preferences.</w:t>
            </w:r>
          </w:p>
          <w:p w14:paraId="51D5D142" w14:textId="451D5A12" w:rsidR="00BE3ABA" w:rsidRPr="00BE3ABA" w:rsidRDefault="00BE3ABA" w:rsidP="00BE3ABA">
            <w:r w:rsidRPr="00BE3ABA">
              <w:t>Integrated google maps api and brewery locator api into search function</w:t>
            </w:r>
          </w:p>
        </w:tc>
      </w:tr>
      <w:tr w:rsidR="00CA44C2" w14:paraId="44AE32C3" w14:textId="77777777" w:rsidTr="002D4F34">
        <w:sdt>
          <w:sdtPr>
            <w:alias w:val="Experience:"/>
            <w:tag w:val="Experience:"/>
            <w:id w:val="1033002868"/>
            <w:placeholder>
              <w:docPart w:val="19CDDA8C5BF94885AC32A5BF231A08B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0DB40DE" w14:textId="77777777" w:rsidR="00CA44C2" w:rsidRDefault="00CA44C2" w:rsidP="00840DA9">
                <w:pPr>
                  <w:pStyle w:val="Heading1"/>
                </w:pPr>
                <w:r w:rsidRPr="005F7B40">
                  <w:t>Experience</w:t>
                </w:r>
              </w:p>
            </w:tc>
          </w:sdtContent>
        </w:sdt>
        <w:tc>
          <w:tcPr>
            <w:tcW w:w="6768" w:type="dxa"/>
          </w:tcPr>
          <w:p w14:paraId="565470EB" w14:textId="754A2D3E" w:rsidR="00CA44C2" w:rsidRDefault="00B97858" w:rsidP="00CA44C2">
            <w:pPr>
              <w:pStyle w:val="Heading1"/>
              <w:rPr>
                <w:rFonts w:eastAsiaTheme="minorEastAsia"/>
              </w:rPr>
            </w:pPr>
            <w:r>
              <w:t>Patient Access Specialist</w:t>
            </w:r>
          </w:p>
          <w:p w14:paraId="007CD346" w14:textId="17352A33" w:rsidR="00CA44C2" w:rsidRDefault="00B97858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Kaiser Permanente</w:t>
            </w:r>
            <w:r w:rsidR="00CA44C2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Hillsboro, OR</w:t>
            </w:r>
          </w:p>
          <w:p w14:paraId="4FC1C71F" w14:textId="1A0D0269" w:rsidR="00CA44C2" w:rsidRDefault="008F2521" w:rsidP="00CA44C2">
            <w:pPr>
              <w:pStyle w:val="Date"/>
            </w:pPr>
            <w:r>
              <w:t>12/2017</w:t>
            </w:r>
            <w:r w:rsidR="00CA44C2">
              <w:t xml:space="preserve"> – </w:t>
            </w:r>
            <w:r w:rsidR="00787B0E">
              <w:t>03/2023</w:t>
            </w:r>
          </w:p>
          <w:p w14:paraId="38F6C5E4" w14:textId="540B44C6" w:rsidR="00BF0037" w:rsidRDefault="0056663E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Call Center Representative</w:t>
            </w:r>
            <w:r w:rsidR="00787B0E">
              <w:rPr>
                <w:rFonts w:asciiTheme="majorHAnsi" w:hAnsiTheme="majorHAnsi"/>
              </w:rPr>
              <w:t xml:space="preserve"> </w:t>
            </w:r>
            <w:r w:rsidR="00736224">
              <w:rPr>
                <w:rFonts w:asciiTheme="majorHAnsi" w:hAnsiTheme="majorHAnsi"/>
              </w:rPr>
              <w:t xml:space="preserve">using </w:t>
            </w:r>
            <w:r w:rsidR="00BF0037">
              <w:rPr>
                <w:rFonts w:asciiTheme="majorHAnsi" w:hAnsiTheme="majorHAnsi"/>
              </w:rPr>
              <w:t xml:space="preserve">Epic and open-source phone program. </w:t>
            </w:r>
          </w:p>
          <w:p w14:paraId="55D952C6" w14:textId="5B0A2706" w:rsidR="00736224" w:rsidRDefault="00BF0037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A</w:t>
            </w:r>
            <w:r w:rsidR="00787B0E">
              <w:rPr>
                <w:rFonts w:asciiTheme="majorHAnsi" w:hAnsiTheme="majorHAnsi"/>
              </w:rPr>
              <w:t>nswered inbound calls for patients</w:t>
            </w:r>
            <w:r w:rsidR="0056663E">
              <w:rPr>
                <w:rFonts w:asciiTheme="majorHAnsi" w:hAnsiTheme="majorHAnsi"/>
              </w:rPr>
              <w:t xml:space="preserve"> and scheduling for Primary Care. </w:t>
            </w:r>
          </w:p>
          <w:p w14:paraId="55DDD5A0" w14:textId="756F9CA5" w:rsidR="0056663E" w:rsidRDefault="0056663E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Provided</w:t>
            </w:r>
            <w:r w:rsidR="00B11B77">
              <w:rPr>
                <w:rFonts w:asciiTheme="majorHAnsi" w:hAnsiTheme="majorHAnsi"/>
              </w:rPr>
              <w:t xml:space="preserve"> information on Home Health and Hospice, connected to nurses</w:t>
            </w:r>
            <w:r w:rsidR="000700FD">
              <w:rPr>
                <w:rFonts w:asciiTheme="majorHAnsi" w:hAnsiTheme="majorHAnsi"/>
              </w:rPr>
              <w:t xml:space="preserve"> depending on symptoms/ concerns.</w:t>
            </w:r>
            <w:r w:rsidR="00736224">
              <w:rPr>
                <w:rFonts w:asciiTheme="majorHAnsi" w:hAnsiTheme="majorHAnsi"/>
              </w:rPr>
              <w:t xml:space="preserve"> Previously worked in Specialty Care.</w:t>
            </w:r>
          </w:p>
          <w:p w14:paraId="14EF5B3A" w14:textId="12414148" w:rsidR="00FC2A02" w:rsidRPr="0056663E" w:rsidRDefault="00FC2A02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Helpdesk with Kp.org</w:t>
            </w:r>
          </w:p>
          <w:p w14:paraId="31E8BDFD" w14:textId="1AD23EED" w:rsidR="00CA44C2" w:rsidRPr="00F3010C" w:rsidRDefault="00E70739" w:rsidP="00CA44C2">
            <w:pPr>
              <w:pStyle w:val="Heading2"/>
            </w:pPr>
            <w:r>
              <w:t>Barista</w:t>
            </w:r>
          </w:p>
          <w:p w14:paraId="48CD51ED" w14:textId="24AA5650" w:rsidR="00CA44C2" w:rsidRDefault="00E70739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Ava Roasteria</w:t>
            </w:r>
            <w:r w:rsidR="00CA44C2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Beaverton, OR</w:t>
            </w:r>
          </w:p>
          <w:p w14:paraId="07CCC1B9" w14:textId="463E268C" w:rsidR="00CA44C2" w:rsidRDefault="0068201C" w:rsidP="00CA44C2">
            <w:pPr>
              <w:pStyle w:val="Date"/>
            </w:pPr>
            <w:r>
              <w:t>0</w:t>
            </w:r>
            <w:r w:rsidR="00380CF0">
              <w:t>4</w:t>
            </w:r>
            <w:r>
              <w:t>/2017</w:t>
            </w:r>
            <w:r w:rsidR="00CA44C2">
              <w:t xml:space="preserve"> – </w:t>
            </w:r>
            <w:r>
              <w:t>11/2017</w:t>
            </w:r>
          </w:p>
          <w:p w14:paraId="1C4C6A01" w14:textId="77777777" w:rsidR="00CA44C2" w:rsidRDefault="00485CF7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Provided excellent customer service.</w:t>
            </w:r>
          </w:p>
          <w:p w14:paraId="43EC9782" w14:textId="51B32A8A" w:rsidR="00485CF7" w:rsidRDefault="00485CF7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Demonstrated a deep understanding of coffee beans and </w:t>
            </w:r>
            <w:r w:rsidR="00613936">
              <w:rPr>
                <w:rFonts w:asciiTheme="majorHAnsi" w:hAnsiTheme="majorHAnsi"/>
              </w:rPr>
              <w:t>the process of creating drinks.</w:t>
            </w:r>
          </w:p>
          <w:p w14:paraId="43E99868" w14:textId="1319DA28" w:rsidR="00613936" w:rsidRDefault="00613936" w:rsidP="00CA44C2">
            <w:r>
              <w:t xml:space="preserve">Worked </w:t>
            </w:r>
            <w:r w:rsidR="001538E7">
              <w:t>well</w:t>
            </w:r>
            <w:r>
              <w:t xml:space="preserve"> in a team environment. </w:t>
            </w:r>
          </w:p>
          <w:p w14:paraId="7388B973" w14:textId="64DD624B" w:rsidR="0053743B" w:rsidRPr="00F3010C" w:rsidRDefault="0053743B" w:rsidP="0053743B">
            <w:pPr>
              <w:pStyle w:val="Heading2"/>
            </w:pPr>
            <w:r>
              <w:t>Member Coordinator</w:t>
            </w:r>
          </w:p>
          <w:p w14:paraId="5F3F71A7" w14:textId="5D9340D5" w:rsidR="0053743B" w:rsidRDefault="0053743B" w:rsidP="005374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Hannah the Pet Society, Beaverton, OR</w:t>
            </w:r>
          </w:p>
          <w:p w14:paraId="1FF7FDB2" w14:textId="0A443C64" w:rsidR="0053743B" w:rsidRDefault="00380CF0" w:rsidP="0053743B">
            <w:pPr>
              <w:pStyle w:val="Date"/>
            </w:pPr>
            <w:r>
              <w:t>07/2016</w:t>
            </w:r>
            <w:r w:rsidR="0053743B">
              <w:t xml:space="preserve"> – </w:t>
            </w:r>
            <w:r>
              <w:t>02/2017</w:t>
            </w:r>
          </w:p>
          <w:p w14:paraId="63B17371" w14:textId="294BC8EC" w:rsidR="001538E7" w:rsidRDefault="001538E7" w:rsidP="0053743B">
            <w:pPr>
              <w:rPr>
                <w:rFonts w:asciiTheme="majorHAnsi" w:hAnsiTheme="majorHAnsi"/>
              </w:rPr>
            </w:pPr>
            <w:r w:rsidRPr="001538E7">
              <w:rPr>
                <w:rFonts w:asciiTheme="majorHAnsi" w:hAnsiTheme="majorHAnsi"/>
              </w:rPr>
              <w:t>Tell the Hannah story in a way that results in positive word-of-mouth referrals and future members.</w:t>
            </w:r>
          </w:p>
          <w:p w14:paraId="60E008A5" w14:textId="3D4A3A75" w:rsidR="0053743B" w:rsidRDefault="005F46BD" w:rsidP="005374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Created lasting relationships with customers. </w:t>
            </w:r>
          </w:p>
          <w:p w14:paraId="78DE4669" w14:textId="77777777" w:rsidR="005F46BD" w:rsidRDefault="005F46BD" w:rsidP="005374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Assisted in administrative duties.</w:t>
            </w:r>
          </w:p>
          <w:p w14:paraId="4B39AC89" w14:textId="5F660976" w:rsidR="003C1128" w:rsidRDefault="003C1128" w:rsidP="005374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Provide data entry </w:t>
            </w:r>
            <w:r w:rsidR="00C21BC9">
              <w:rPr>
                <w:rFonts w:asciiTheme="majorHAnsi" w:hAnsiTheme="majorHAnsi"/>
              </w:rPr>
              <w:t xml:space="preserve">and changes </w:t>
            </w:r>
            <w:r>
              <w:rPr>
                <w:rFonts w:asciiTheme="majorHAnsi" w:hAnsiTheme="majorHAnsi"/>
              </w:rPr>
              <w:t xml:space="preserve">for members </w:t>
            </w:r>
            <w:r w:rsidR="001538E7">
              <w:rPr>
                <w:rFonts w:asciiTheme="majorHAnsi" w:hAnsiTheme="majorHAnsi"/>
              </w:rPr>
              <w:t>accounts.</w:t>
            </w:r>
          </w:p>
          <w:p w14:paraId="108B456B" w14:textId="1A46B70F" w:rsidR="001538E7" w:rsidRPr="00F3010C" w:rsidRDefault="001538E7" w:rsidP="001538E7">
            <w:pPr>
              <w:pStyle w:val="Heading2"/>
            </w:pPr>
            <w:r>
              <w:t>Cashier</w:t>
            </w:r>
          </w:p>
          <w:p w14:paraId="49F2E1BA" w14:textId="417A3846" w:rsidR="001538E7" w:rsidRDefault="001538E7" w:rsidP="001538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Uwajimaya Asian Market, Beaverton, OR</w:t>
            </w:r>
          </w:p>
          <w:p w14:paraId="05CA7DD5" w14:textId="6B3C0702" w:rsidR="001538E7" w:rsidRDefault="001538E7" w:rsidP="001538E7">
            <w:pPr>
              <w:pStyle w:val="Date"/>
            </w:pPr>
            <w:r>
              <w:t>09/2015 – 0</w:t>
            </w:r>
            <w:r w:rsidR="005A2019">
              <w:t>7</w:t>
            </w:r>
            <w:r>
              <w:t>/201</w:t>
            </w:r>
            <w:r w:rsidR="005A2019">
              <w:t>6</w:t>
            </w:r>
          </w:p>
          <w:p w14:paraId="3190DE93" w14:textId="77777777" w:rsidR="003C1128" w:rsidRDefault="002929AB" w:rsidP="003C1128">
            <w:pPr>
              <w:rPr>
                <w:rFonts w:asciiTheme="majorHAnsi" w:hAnsiTheme="majorHAnsi"/>
              </w:rPr>
            </w:pPr>
            <w:r w:rsidRPr="002929AB">
              <w:rPr>
                <w:rFonts w:asciiTheme="majorHAnsi" w:hAnsiTheme="majorHAnsi"/>
              </w:rPr>
              <w:t>Provide</w:t>
            </w:r>
            <w:r>
              <w:rPr>
                <w:rFonts w:asciiTheme="majorHAnsi" w:hAnsiTheme="majorHAnsi"/>
              </w:rPr>
              <w:t>d</w:t>
            </w:r>
            <w:r w:rsidRPr="002929AB">
              <w:rPr>
                <w:rFonts w:asciiTheme="majorHAnsi" w:hAnsiTheme="majorHAnsi"/>
              </w:rPr>
              <w:t xml:space="preserve"> excellent customer service</w:t>
            </w:r>
            <w:r>
              <w:rPr>
                <w:rFonts w:asciiTheme="majorHAnsi" w:hAnsiTheme="majorHAnsi"/>
              </w:rPr>
              <w:t>.</w:t>
            </w:r>
          </w:p>
          <w:p w14:paraId="1E639146" w14:textId="77777777" w:rsidR="002929AB" w:rsidRDefault="002929AB" w:rsidP="003C11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Was able to operate register and scanning machine </w:t>
            </w:r>
            <w:r w:rsidR="00614626">
              <w:rPr>
                <w:rFonts w:asciiTheme="majorHAnsi" w:hAnsiTheme="majorHAnsi"/>
              </w:rPr>
              <w:t>with minimal training needed.</w:t>
            </w:r>
            <w:r w:rsidR="000A235B">
              <w:rPr>
                <w:rFonts w:asciiTheme="majorHAnsi" w:hAnsiTheme="majorHAnsi"/>
              </w:rPr>
              <w:t xml:space="preserve"> </w:t>
            </w:r>
          </w:p>
          <w:p w14:paraId="51DC313C" w14:textId="77777777" w:rsidR="00C37CEF" w:rsidRDefault="000A235B" w:rsidP="003C11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Showed excellent knowledge of store products and general pricing.</w:t>
            </w:r>
          </w:p>
          <w:p w14:paraId="2A8EE727" w14:textId="77036D4F" w:rsidR="004A030E" w:rsidRPr="00F3010C" w:rsidRDefault="004A030E" w:rsidP="004A030E">
            <w:pPr>
              <w:pStyle w:val="Heading2"/>
            </w:pPr>
            <w:r>
              <w:t>Biology Lab Assistant</w:t>
            </w:r>
          </w:p>
          <w:p w14:paraId="47469537" w14:textId="62FF9F34" w:rsidR="004A030E" w:rsidRDefault="004A030E" w:rsidP="004A03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University of Oregon, Eugene, OR</w:t>
            </w:r>
          </w:p>
          <w:p w14:paraId="79D734D8" w14:textId="41CE8CF5" w:rsidR="004A030E" w:rsidRDefault="004A030E" w:rsidP="004A030E">
            <w:pPr>
              <w:pStyle w:val="Date"/>
            </w:pPr>
            <w:r>
              <w:t>09/2013 – 0</w:t>
            </w:r>
            <w:r w:rsidR="009F51CD">
              <w:t>9</w:t>
            </w:r>
            <w:r>
              <w:t>/201</w:t>
            </w:r>
            <w:r w:rsidR="009F51CD">
              <w:t>5</w:t>
            </w:r>
          </w:p>
          <w:p w14:paraId="05B7BE5C" w14:textId="77777777" w:rsidR="004A030E" w:rsidRDefault="009F51CD" w:rsidP="003C11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Assisted the research lab in the Biology section with creating petri dishes</w:t>
            </w:r>
            <w:r w:rsidR="002E5F91">
              <w:rPr>
                <w:rFonts w:asciiTheme="majorHAnsi" w:hAnsiTheme="majorHAnsi"/>
              </w:rPr>
              <w:t xml:space="preserve"> to use for each researchers projects.</w:t>
            </w:r>
          </w:p>
          <w:p w14:paraId="55309AC4" w14:textId="3E93132B" w:rsidR="002E5F91" w:rsidRPr="00FA124F" w:rsidRDefault="002E5F91" w:rsidP="003C11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Capable in</w:t>
            </w:r>
            <w:r w:rsidR="006F1EC8">
              <w:rPr>
                <w:rFonts w:asciiTheme="majorHAnsi" w:hAnsiTheme="majorHAnsi"/>
              </w:rPr>
              <w:t xml:space="preserve"> clean and useable </w:t>
            </w:r>
            <w:r w:rsidR="008679D6">
              <w:rPr>
                <w:rFonts w:asciiTheme="majorHAnsi" w:hAnsiTheme="majorHAnsi"/>
              </w:rPr>
              <w:t>petri</w:t>
            </w:r>
            <w:r w:rsidR="006F1EC8">
              <w:rPr>
                <w:rFonts w:asciiTheme="majorHAnsi" w:hAnsiTheme="majorHAnsi"/>
              </w:rPr>
              <w:t xml:space="preserve"> dishes at a fast rate.</w:t>
            </w:r>
          </w:p>
        </w:tc>
      </w:tr>
      <w:tr w:rsidR="00F8731E" w14:paraId="09DE7C3C" w14:textId="77777777" w:rsidTr="002D4F34">
        <w:sdt>
          <w:sdtPr>
            <w:alias w:val="Education:"/>
            <w:tag w:val="Education:"/>
            <w:id w:val="1405184291"/>
            <w:placeholder>
              <w:docPart w:val="52CB46C0E51341A488A9E144CE9FC5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9DE2958" w14:textId="77777777" w:rsidR="00F8731E" w:rsidRDefault="00F8731E" w:rsidP="00840DA9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</w:tcPr>
          <w:p w14:paraId="0AE51241" w14:textId="54AA34A1" w:rsidR="00F8731E" w:rsidRDefault="00A02611" w:rsidP="00840DA9">
            <w:pPr>
              <w:pStyle w:val="Heading1"/>
              <w:rPr>
                <w:rFonts w:eastAsiaTheme="minorEastAsia"/>
              </w:rPr>
            </w:pPr>
            <w:r>
              <w:t>Full Stack Development Certificate</w:t>
            </w:r>
          </w:p>
          <w:p w14:paraId="10F9EFB4" w14:textId="56B48247" w:rsidR="00F8731E" w:rsidRDefault="00A02611" w:rsidP="00840DA9">
            <w:r>
              <w:t>University of Washington</w:t>
            </w:r>
            <w:r w:rsidR="00F8731E">
              <w:t xml:space="preserve">, </w:t>
            </w:r>
            <w:r>
              <w:t>Seattle, WA</w:t>
            </w:r>
          </w:p>
          <w:p w14:paraId="5F6D86AF" w14:textId="4CD82F8B" w:rsidR="00F8731E" w:rsidRDefault="002845E0" w:rsidP="00840DA9">
            <w:r>
              <w:t>Feb</w:t>
            </w:r>
            <w:r w:rsidR="00A02611">
              <w:t xml:space="preserve"> 8</w:t>
            </w:r>
            <w:r w:rsidR="00A02611" w:rsidRPr="00A02611">
              <w:rPr>
                <w:vertAlign w:val="superscript"/>
              </w:rPr>
              <w:t>th</w:t>
            </w:r>
            <w:r w:rsidR="00A02611">
              <w:t xml:space="preserve"> 2023</w:t>
            </w:r>
          </w:p>
          <w:p w14:paraId="6F55E3F3" w14:textId="77777777" w:rsidR="00F8731E" w:rsidRDefault="007F4B43" w:rsidP="00840DA9">
            <w:r>
              <w:t>Received a</w:t>
            </w:r>
            <w:r w:rsidR="00BB444E">
              <w:t xml:space="preserve"> B grade in the Full Stack Developer Bootcamp. </w:t>
            </w:r>
          </w:p>
          <w:p w14:paraId="1B63EC08" w14:textId="77777777" w:rsidR="00BF0E7F" w:rsidRDefault="00BF0E7F" w:rsidP="00840DA9">
            <w:r>
              <w:t>Mastered Frontend and Back Development</w:t>
            </w:r>
            <w:r w:rsidR="00F352E3">
              <w:t>.</w:t>
            </w:r>
          </w:p>
          <w:p w14:paraId="4FFAADE1" w14:textId="77777777" w:rsidR="00F352E3" w:rsidRDefault="00F352E3" w:rsidP="00840DA9">
            <w:r>
              <w:t>Computer Science Equivalent.</w:t>
            </w:r>
          </w:p>
          <w:p w14:paraId="43291C49" w14:textId="336DAE57" w:rsidR="00FA124F" w:rsidRDefault="00655C7B" w:rsidP="00FA124F">
            <w:pPr>
              <w:pStyle w:val="Heading1"/>
              <w:rPr>
                <w:rFonts w:eastAsiaTheme="minorEastAsia"/>
              </w:rPr>
            </w:pPr>
            <w:r>
              <w:t>Computer Science</w:t>
            </w:r>
          </w:p>
          <w:p w14:paraId="1B2F00C7" w14:textId="5344F573" w:rsidR="00FA124F" w:rsidRDefault="00FA124F" w:rsidP="00FA124F">
            <w:r>
              <w:t xml:space="preserve">University of </w:t>
            </w:r>
            <w:r w:rsidR="00655C7B">
              <w:t>Oregon</w:t>
            </w:r>
            <w:r>
              <w:t xml:space="preserve">, </w:t>
            </w:r>
            <w:r w:rsidR="00655C7B">
              <w:t>Eugene</w:t>
            </w:r>
            <w:r>
              <w:t xml:space="preserve">, </w:t>
            </w:r>
            <w:r w:rsidR="00655C7B">
              <w:t>OR</w:t>
            </w:r>
          </w:p>
          <w:p w14:paraId="753D871D" w14:textId="7F9EEFE0" w:rsidR="00FA124F" w:rsidRDefault="00655C7B" w:rsidP="00FA124F">
            <w:r>
              <w:t>9/2013-9/</w:t>
            </w:r>
            <w:r w:rsidR="002845E0">
              <w:t>2015</w:t>
            </w:r>
          </w:p>
          <w:p w14:paraId="547565E9" w14:textId="39AA798B" w:rsidR="00655C7B" w:rsidRDefault="00655C7B" w:rsidP="00655C7B">
            <w:r>
              <w:t>Completed undergra</w:t>
            </w:r>
            <w:r w:rsidR="00087D39">
              <w:t>duate courses.</w:t>
            </w:r>
          </w:p>
          <w:p w14:paraId="07D4CD8E" w14:textId="40E8009A" w:rsidR="00F352E3" w:rsidRDefault="00087D39" w:rsidP="00087D39">
            <w:r>
              <w:t xml:space="preserve">Associates Equivalent. </w:t>
            </w:r>
          </w:p>
        </w:tc>
      </w:tr>
      <w:tr w:rsidR="00F8731E" w14:paraId="22E02604" w14:textId="77777777" w:rsidTr="002D4F34">
        <w:sdt>
          <w:sdtPr>
            <w:alias w:val="Communication:"/>
            <w:tag w:val="Communication:"/>
            <w:id w:val="1069149609"/>
            <w:placeholder>
              <w:docPart w:val="D3312D6F7AD54E9BAFBDE42E4F5CA4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750AD64" w14:textId="77777777" w:rsidR="00F8731E" w:rsidRDefault="00F8731E" w:rsidP="00840DA9">
                <w:pPr>
                  <w:pStyle w:val="Heading1"/>
                </w:pPr>
                <w:r>
                  <w:t>Communication</w:t>
                </w:r>
              </w:p>
            </w:tc>
          </w:sdtContent>
        </w:sdt>
        <w:tc>
          <w:tcPr>
            <w:tcW w:w="6768" w:type="dxa"/>
          </w:tcPr>
          <w:p w14:paraId="7E667C69" w14:textId="77777777" w:rsidR="00F8731E" w:rsidRDefault="00087D39" w:rsidP="00840DA9">
            <w:pPr>
              <w:rPr>
                <w:b/>
                <w:bCs/>
              </w:rPr>
            </w:pPr>
            <w:r>
              <w:rPr>
                <w:b/>
                <w:bCs/>
              </w:rPr>
              <w:t>LinkedIn</w:t>
            </w:r>
          </w:p>
          <w:p w14:paraId="78CEB085" w14:textId="22F1B75C" w:rsidR="00087D39" w:rsidRDefault="00FC2A02" w:rsidP="00840DA9">
            <w:pPr>
              <w:rPr>
                <w:rFonts w:ascii="Century Gothic" w:eastAsia="Century Gothic" w:hAnsi="Century Gothic" w:cs="Century Gothic"/>
                <w:color w:val="auto"/>
                <w:spacing w:val="4"/>
                <w:lang w:eastAsia="en-US"/>
              </w:rPr>
            </w:pPr>
            <w:hyperlink r:id="rId8" w:history="1">
              <w:r w:rsidR="000070BA" w:rsidRPr="005064A0">
                <w:rPr>
                  <w:rStyle w:val="Hyperlink"/>
                  <w:rFonts w:ascii="Century Gothic" w:eastAsia="Century Gothic" w:hAnsi="Century Gothic" w:cs="Century Gothic"/>
                  <w:spacing w:val="4"/>
                  <w:lang w:eastAsia="en-US"/>
                </w:rPr>
                <w:t>https://www.linkedin.com/in/christopher-saechao-b446b914a/</w:t>
              </w:r>
            </w:hyperlink>
          </w:p>
          <w:p w14:paraId="0A5AA045" w14:textId="77777777" w:rsidR="000070BA" w:rsidRDefault="000070BA" w:rsidP="00840DA9">
            <w:pPr>
              <w:rPr>
                <w:rFonts w:ascii="Century Gothic" w:eastAsia="Century Gothic" w:hAnsi="Century Gothic" w:cs="Century Gothic"/>
                <w:b/>
                <w:bCs/>
                <w:color w:val="auto"/>
                <w:spacing w:val="4"/>
                <w:lang w:eastAsia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auto"/>
                <w:spacing w:val="4"/>
                <w:lang w:eastAsia="en-US"/>
              </w:rPr>
              <w:t>Portfolio</w:t>
            </w:r>
          </w:p>
          <w:p w14:paraId="2AFED19F" w14:textId="5F4ABD77" w:rsidR="000070BA" w:rsidRDefault="00FC2A02" w:rsidP="00840DA9">
            <w:hyperlink r:id="rId9" w:history="1">
              <w:r w:rsidR="003E1580" w:rsidRPr="005064A0">
                <w:rPr>
                  <w:rStyle w:val="Hyperlink"/>
                </w:rPr>
                <w:t>https://tikomyster-portfolio.herokuapp.com</w:t>
              </w:r>
            </w:hyperlink>
          </w:p>
          <w:p w14:paraId="30CBE4C4" w14:textId="77777777" w:rsidR="003E1580" w:rsidRDefault="00891F6D" w:rsidP="00840DA9">
            <w:pPr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  <w:p w14:paraId="2D189385" w14:textId="52E4C6A1" w:rsidR="00A712A0" w:rsidRPr="00891F6D" w:rsidRDefault="00FC2A02" w:rsidP="00840DA9">
            <w:hyperlink r:id="rId10" w:history="1">
              <w:r w:rsidR="00A712A0" w:rsidRPr="005064A0">
                <w:rPr>
                  <w:rStyle w:val="Hyperlink"/>
                </w:rPr>
                <w:t>https://github.com/TikoMyster</w:t>
              </w:r>
            </w:hyperlink>
          </w:p>
        </w:tc>
      </w:tr>
      <w:tr w:rsidR="00F8731E" w14:paraId="54FF2EA5" w14:textId="77777777" w:rsidTr="002D4F34">
        <w:tc>
          <w:tcPr>
            <w:tcW w:w="1872" w:type="dxa"/>
          </w:tcPr>
          <w:p w14:paraId="0C1F32FC" w14:textId="0B9DF6FF" w:rsidR="00F8731E" w:rsidRDefault="008B6D91" w:rsidP="00840DA9">
            <w:pPr>
              <w:pStyle w:val="Heading1"/>
            </w:pPr>
            <w:r>
              <w:t>Skills</w:t>
            </w:r>
          </w:p>
        </w:tc>
        <w:tc>
          <w:tcPr>
            <w:tcW w:w="6768" w:type="dxa"/>
          </w:tcPr>
          <w:p w14:paraId="51263912" w14:textId="57FCE2C2" w:rsidR="00D729CE" w:rsidRDefault="00D729CE" w:rsidP="00D729CE">
            <w:r>
              <w:t>Data entry/ IT administration</w:t>
            </w:r>
          </w:p>
          <w:p w14:paraId="079D8628" w14:textId="1F67397A" w:rsidR="00B31F8F" w:rsidRDefault="00B31F8F" w:rsidP="00D729CE">
            <w:r>
              <w:t>Visual Studio</w:t>
            </w:r>
          </w:p>
          <w:p w14:paraId="42684114" w14:textId="77777777" w:rsidR="00D729CE" w:rsidRDefault="00D729CE" w:rsidP="00D729CE">
            <w:r>
              <w:t>HTML &amp; HTML5</w:t>
            </w:r>
          </w:p>
          <w:p w14:paraId="3495786E" w14:textId="7E348FAE" w:rsidR="00D729CE" w:rsidRDefault="00D729CE" w:rsidP="00D729CE">
            <w:r>
              <w:t>CSS &amp; CSS3</w:t>
            </w:r>
          </w:p>
          <w:p w14:paraId="6539D778" w14:textId="1813CAFD" w:rsidR="00D729CE" w:rsidRDefault="00D729CE" w:rsidP="00D729CE">
            <w:r>
              <w:t>JavaScript</w:t>
            </w:r>
          </w:p>
          <w:p w14:paraId="770C09AE" w14:textId="77777777" w:rsidR="00D729CE" w:rsidRDefault="00D729CE" w:rsidP="00D729CE">
            <w:r>
              <w:t>MySQL</w:t>
            </w:r>
          </w:p>
          <w:p w14:paraId="23DC586A" w14:textId="77777777" w:rsidR="00D729CE" w:rsidRDefault="00D729CE" w:rsidP="00D729CE">
            <w:r>
              <w:t>jQuery</w:t>
            </w:r>
          </w:p>
          <w:p w14:paraId="5738AC41" w14:textId="77777777" w:rsidR="00D729CE" w:rsidRDefault="00D729CE" w:rsidP="00D729CE">
            <w:r>
              <w:t>NODE.js</w:t>
            </w:r>
          </w:p>
          <w:p w14:paraId="343519F9" w14:textId="77777777" w:rsidR="00D729CE" w:rsidRDefault="00D729CE" w:rsidP="00D729CE">
            <w:r>
              <w:t>REACT</w:t>
            </w:r>
          </w:p>
          <w:p w14:paraId="74322F8F" w14:textId="77D5F55B" w:rsidR="00D729CE" w:rsidRDefault="00D729CE" w:rsidP="00D729CE">
            <w:r>
              <w:t>Database Management</w:t>
            </w:r>
          </w:p>
          <w:p w14:paraId="3F3C1704" w14:textId="19D0BDDE" w:rsidR="00E55525" w:rsidRDefault="00E55525" w:rsidP="00D729CE">
            <w:r>
              <w:lastRenderedPageBreak/>
              <w:t>Microsoft BI</w:t>
            </w:r>
          </w:p>
          <w:p w14:paraId="44577371" w14:textId="77777777" w:rsidR="00D729CE" w:rsidRDefault="00D729CE" w:rsidP="00D729CE">
            <w:r>
              <w:t>PC Hardware</w:t>
            </w:r>
          </w:p>
          <w:p w14:paraId="69F47E81" w14:textId="77777777" w:rsidR="00D729CE" w:rsidRDefault="00D729CE" w:rsidP="00D729CE">
            <w:r>
              <w:t>Python/ C#</w:t>
            </w:r>
          </w:p>
          <w:p w14:paraId="63A60D80" w14:textId="77777777" w:rsidR="00D729CE" w:rsidRDefault="00D729CE" w:rsidP="00D729CE">
            <w:r>
              <w:t>C++</w:t>
            </w:r>
          </w:p>
          <w:p w14:paraId="7460E441" w14:textId="77777777" w:rsidR="00D729CE" w:rsidRDefault="00D729CE" w:rsidP="00D729CE">
            <w:r>
              <w:t>SASS/ WordPress/ Salesforce B2B</w:t>
            </w:r>
          </w:p>
          <w:p w14:paraId="68023D58" w14:textId="77777777" w:rsidR="00F8731E" w:rsidRDefault="00D729CE" w:rsidP="00D729CE">
            <w:r>
              <w:t>Web Development</w:t>
            </w:r>
          </w:p>
          <w:p w14:paraId="23F3A49F" w14:textId="1EEAE571" w:rsidR="005A7A91" w:rsidRDefault="005A7A91" w:rsidP="00D729CE">
            <w:r>
              <w:t>Git, Gitflow, GitLab</w:t>
            </w:r>
          </w:p>
        </w:tc>
      </w:tr>
      <w:tr w:rsidR="00F8731E" w14:paraId="1B68FB25" w14:textId="77777777" w:rsidTr="002D4F34">
        <w:tc>
          <w:tcPr>
            <w:tcW w:w="1872" w:type="dxa"/>
          </w:tcPr>
          <w:p w14:paraId="5CAD4356" w14:textId="5DE7E358" w:rsidR="00F8731E" w:rsidRDefault="00F8731E" w:rsidP="00840DA9">
            <w:pPr>
              <w:pStyle w:val="Heading1"/>
            </w:pPr>
          </w:p>
        </w:tc>
        <w:tc>
          <w:tcPr>
            <w:tcW w:w="6768" w:type="dxa"/>
          </w:tcPr>
          <w:p w14:paraId="71EC904E" w14:textId="6274F87C" w:rsidR="00F8731E" w:rsidRDefault="00F8731E" w:rsidP="00840DA9"/>
        </w:tc>
      </w:tr>
    </w:tbl>
    <w:p w14:paraId="25778931" w14:textId="77777777" w:rsidR="003D37C1" w:rsidRDefault="003D37C1" w:rsidP="00BB1ED9"/>
    <w:sectPr w:rsidR="003D37C1">
      <w:footerReference w:type="default" r:id="rId11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599F0" w14:textId="77777777" w:rsidR="0079785F" w:rsidRDefault="0079785F">
      <w:pPr>
        <w:spacing w:after="0" w:line="240" w:lineRule="auto"/>
      </w:pPr>
      <w:r>
        <w:separator/>
      </w:r>
    </w:p>
  </w:endnote>
  <w:endnote w:type="continuationSeparator" w:id="0">
    <w:p w14:paraId="795F9726" w14:textId="77777777" w:rsidR="0079785F" w:rsidRDefault="0079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61A659B2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25A18030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42D112E05DB44642A7C42FA7C89CD4A0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3FBF6DC1" w14:textId="19891270" w:rsidR="00C92C71" w:rsidRPr="00C92C71" w:rsidRDefault="004A030E" w:rsidP="00C92C71">
              <w:pPr>
                <w:pStyle w:val="Footer"/>
              </w:pPr>
              <w:r>
                <w:t>Christopher Saechao – Full Stack Developer</w:t>
              </w:r>
            </w:p>
          </w:sdtContent>
        </w:sdt>
        <w:p w14:paraId="2DE2676C" w14:textId="51626742" w:rsidR="00A86F61" w:rsidRDefault="00FC2A02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D779890B11944AEA97E378F1E827AFD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BE3ABA">
                <w:t>2457 S Jasper Dr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461992F5F87E4BEEA3AD5CE3A85AF784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BE3ABA">
                <w:t>503-739-4674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93AAA7D6BF4442CA8585F33733B734F9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BE3ABA">
                <w:t>christophersaechao95@gmail.com</w:t>
              </w:r>
            </w:sdtContent>
          </w:sdt>
        </w:p>
      </w:tc>
    </w:tr>
  </w:tbl>
  <w:p w14:paraId="45CBFC19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3FDD" w14:textId="77777777" w:rsidR="0079785F" w:rsidRDefault="0079785F">
      <w:pPr>
        <w:spacing w:after="0" w:line="240" w:lineRule="auto"/>
      </w:pPr>
      <w:r>
        <w:separator/>
      </w:r>
    </w:p>
  </w:footnote>
  <w:footnote w:type="continuationSeparator" w:id="0">
    <w:p w14:paraId="61F51DD0" w14:textId="77777777" w:rsidR="0079785F" w:rsidRDefault="00797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CA78F1"/>
    <w:multiLevelType w:val="hybridMultilevel"/>
    <w:tmpl w:val="EB363098"/>
    <w:lvl w:ilvl="0" w:tplc="0896D550">
      <w:start w:val="245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 w16cid:durableId="2053187232">
    <w:abstractNumId w:val="11"/>
  </w:num>
  <w:num w:numId="2" w16cid:durableId="1201746857">
    <w:abstractNumId w:val="9"/>
  </w:num>
  <w:num w:numId="3" w16cid:durableId="2094086659">
    <w:abstractNumId w:val="7"/>
  </w:num>
  <w:num w:numId="4" w16cid:durableId="246965055">
    <w:abstractNumId w:val="6"/>
  </w:num>
  <w:num w:numId="5" w16cid:durableId="1817141597">
    <w:abstractNumId w:val="5"/>
  </w:num>
  <w:num w:numId="6" w16cid:durableId="1115641160">
    <w:abstractNumId w:val="4"/>
  </w:num>
  <w:num w:numId="7" w16cid:durableId="121389525">
    <w:abstractNumId w:val="8"/>
  </w:num>
  <w:num w:numId="8" w16cid:durableId="330257684">
    <w:abstractNumId w:val="3"/>
  </w:num>
  <w:num w:numId="9" w16cid:durableId="1101485223">
    <w:abstractNumId w:val="2"/>
  </w:num>
  <w:num w:numId="10" w16cid:durableId="1949659631">
    <w:abstractNumId w:val="1"/>
  </w:num>
  <w:num w:numId="11" w16cid:durableId="835655300">
    <w:abstractNumId w:val="0"/>
  </w:num>
  <w:num w:numId="12" w16cid:durableId="17439859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BA"/>
    <w:rsid w:val="000070BA"/>
    <w:rsid w:val="00014CE3"/>
    <w:rsid w:val="000700FD"/>
    <w:rsid w:val="00087D39"/>
    <w:rsid w:val="000A235B"/>
    <w:rsid w:val="000B32EC"/>
    <w:rsid w:val="000E000D"/>
    <w:rsid w:val="001510A0"/>
    <w:rsid w:val="001538E7"/>
    <w:rsid w:val="001905AF"/>
    <w:rsid w:val="001C5D03"/>
    <w:rsid w:val="002845E0"/>
    <w:rsid w:val="002929AB"/>
    <w:rsid w:val="002D4F34"/>
    <w:rsid w:val="002E5F91"/>
    <w:rsid w:val="002F798F"/>
    <w:rsid w:val="00331C78"/>
    <w:rsid w:val="00380CF0"/>
    <w:rsid w:val="003C1128"/>
    <w:rsid w:val="003D37C1"/>
    <w:rsid w:val="003E1580"/>
    <w:rsid w:val="003F0E04"/>
    <w:rsid w:val="00485CF7"/>
    <w:rsid w:val="004A030E"/>
    <w:rsid w:val="004B37C5"/>
    <w:rsid w:val="005203B5"/>
    <w:rsid w:val="0053671A"/>
    <w:rsid w:val="0053743B"/>
    <w:rsid w:val="0056663E"/>
    <w:rsid w:val="005A2019"/>
    <w:rsid w:val="005A6A02"/>
    <w:rsid w:val="005A7A91"/>
    <w:rsid w:val="005D21FB"/>
    <w:rsid w:val="005F46BD"/>
    <w:rsid w:val="005F7B40"/>
    <w:rsid w:val="00613936"/>
    <w:rsid w:val="00614626"/>
    <w:rsid w:val="00655C7B"/>
    <w:rsid w:val="006724A7"/>
    <w:rsid w:val="00675AA5"/>
    <w:rsid w:val="0068201C"/>
    <w:rsid w:val="006B2AB4"/>
    <w:rsid w:val="006F1EC8"/>
    <w:rsid w:val="00736224"/>
    <w:rsid w:val="00784B25"/>
    <w:rsid w:val="00787B0E"/>
    <w:rsid w:val="0079785F"/>
    <w:rsid w:val="007D1399"/>
    <w:rsid w:val="007F4B43"/>
    <w:rsid w:val="008333FC"/>
    <w:rsid w:val="00841341"/>
    <w:rsid w:val="008466F0"/>
    <w:rsid w:val="008569E5"/>
    <w:rsid w:val="008679D6"/>
    <w:rsid w:val="00891F6D"/>
    <w:rsid w:val="008B6D91"/>
    <w:rsid w:val="008F2521"/>
    <w:rsid w:val="00963E0F"/>
    <w:rsid w:val="0096638F"/>
    <w:rsid w:val="009916BD"/>
    <w:rsid w:val="009B1B1B"/>
    <w:rsid w:val="009B20C1"/>
    <w:rsid w:val="009F51CD"/>
    <w:rsid w:val="009F6D0B"/>
    <w:rsid w:val="00A02611"/>
    <w:rsid w:val="00A449BF"/>
    <w:rsid w:val="00A7034D"/>
    <w:rsid w:val="00A704CA"/>
    <w:rsid w:val="00A712A0"/>
    <w:rsid w:val="00A76A53"/>
    <w:rsid w:val="00A86F61"/>
    <w:rsid w:val="00AD0CCD"/>
    <w:rsid w:val="00B11B77"/>
    <w:rsid w:val="00B31F8F"/>
    <w:rsid w:val="00B67BCB"/>
    <w:rsid w:val="00B97858"/>
    <w:rsid w:val="00BB1ED9"/>
    <w:rsid w:val="00BB444E"/>
    <w:rsid w:val="00BE3ABA"/>
    <w:rsid w:val="00BF0037"/>
    <w:rsid w:val="00BF0E7F"/>
    <w:rsid w:val="00C21BC9"/>
    <w:rsid w:val="00C37CEF"/>
    <w:rsid w:val="00C92C71"/>
    <w:rsid w:val="00CA44C2"/>
    <w:rsid w:val="00CD3F37"/>
    <w:rsid w:val="00D0475E"/>
    <w:rsid w:val="00D140F4"/>
    <w:rsid w:val="00D729CE"/>
    <w:rsid w:val="00DC00B3"/>
    <w:rsid w:val="00E21D64"/>
    <w:rsid w:val="00E33851"/>
    <w:rsid w:val="00E55525"/>
    <w:rsid w:val="00E70739"/>
    <w:rsid w:val="00EB0A7E"/>
    <w:rsid w:val="00F3010C"/>
    <w:rsid w:val="00F31BF6"/>
    <w:rsid w:val="00F352E3"/>
    <w:rsid w:val="00F54DCE"/>
    <w:rsid w:val="00F8731E"/>
    <w:rsid w:val="00FA124F"/>
    <w:rsid w:val="00FB4EBB"/>
    <w:rsid w:val="00FC2A02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15F87"/>
  <w15:chartTrackingRefBased/>
  <w15:docId w15:val="{ED036E28-F38E-49F5-B255-45E9FC28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3B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character" w:customStyle="1" w:styleId="span">
    <w:name w:val="span"/>
    <w:basedOn w:val="DefaultParagraphFont"/>
    <w:rsid w:val="000070BA"/>
    <w:rPr>
      <w:bdr w:val="none" w:sz="0" w:space="0" w:color="auto"/>
      <w:vertAlign w:val="baseline"/>
    </w:rPr>
  </w:style>
  <w:style w:type="paragraph" w:customStyle="1" w:styleId="divdocumentmt5">
    <w:name w:val="div_document_mt5"/>
    <w:basedOn w:val="Normal"/>
    <w:rsid w:val="000070BA"/>
    <w:pPr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opher-saechao-b446b914a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koMy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komyster-portfolio.herokuapp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aec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79890B11944AEA97E378F1E827A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3E725-0625-4CDF-ADB6-E260E04C6DF6}"/>
      </w:docPartPr>
      <w:docPartBody>
        <w:p w:rsidR="00983372" w:rsidRDefault="00983372">
          <w:pPr>
            <w:pStyle w:val="D779890B11944AEA97E378F1E827AFD7"/>
          </w:pPr>
          <w:r>
            <w:t>Your Name</w:t>
          </w:r>
        </w:p>
      </w:docPartBody>
    </w:docPart>
    <w:docPart>
      <w:docPartPr>
        <w:name w:val="461992F5F87E4BEEA3AD5CE3A85A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CD32C-0511-4932-A4DF-A799B1CB107E}"/>
      </w:docPartPr>
      <w:docPartBody>
        <w:p w:rsidR="00983372" w:rsidRDefault="00983372">
          <w:pPr>
            <w:pStyle w:val="461992F5F87E4BEEA3AD5CE3A85AF784"/>
          </w:pPr>
          <w:r w:rsidRPr="00A704CA">
            <w:t>Street Address, City, ST ZIP Code</w:t>
          </w:r>
        </w:p>
      </w:docPartBody>
    </w:docPart>
    <w:docPart>
      <w:docPartPr>
        <w:name w:val="93AAA7D6BF4442CA8585F33733B73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88E7E-E42B-4B0E-85D5-2041F390A0F2}"/>
      </w:docPartPr>
      <w:docPartBody>
        <w:p w:rsidR="00983372" w:rsidRDefault="00983372">
          <w:pPr>
            <w:pStyle w:val="93AAA7D6BF4442CA8585F33733B734F9"/>
          </w:pPr>
          <w:r>
            <w:t>Phone</w:t>
          </w:r>
        </w:p>
      </w:docPartBody>
    </w:docPart>
    <w:docPart>
      <w:docPartPr>
        <w:name w:val="779B0F2E2A6D495EBEC6F1B4A29BE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2E830-2C76-410E-9791-45F6DCFD20BA}"/>
      </w:docPartPr>
      <w:docPartBody>
        <w:p w:rsidR="00983372" w:rsidRDefault="00983372">
          <w:pPr>
            <w:pStyle w:val="779B0F2E2A6D495EBEC6F1B4A29BE09F"/>
          </w:pPr>
          <w:r w:rsidRPr="00A704CA">
            <w:t>Email</w:t>
          </w:r>
        </w:p>
      </w:docPartBody>
    </w:docPart>
    <w:docPart>
      <w:docPartPr>
        <w:name w:val="19CDDA8C5BF94885AC32A5BF231A0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AE465-B939-4FCC-A86E-21FF5D29BA17}"/>
      </w:docPartPr>
      <w:docPartBody>
        <w:p w:rsidR="00983372" w:rsidRDefault="00983372">
          <w:pPr>
            <w:pStyle w:val="19CDDA8C5BF94885AC32A5BF231A08B3"/>
          </w:pPr>
          <w:r w:rsidRPr="005F7B40">
            <w:t>Experience</w:t>
          </w:r>
        </w:p>
      </w:docPartBody>
    </w:docPart>
    <w:docPart>
      <w:docPartPr>
        <w:name w:val="42D112E05DB44642A7C42FA7C89CD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58DC8-8DEB-465B-A1CB-571A84312F68}"/>
      </w:docPartPr>
      <w:docPartBody>
        <w:p w:rsidR="00983372" w:rsidRDefault="00983372">
          <w:pPr>
            <w:pStyle w:val="42D112E05DB44642A7C42FA7C89CD4A0"/>
          </w:pPr>
          <w:r>
            <w:t>Job Title 1</w:t>
          </w:r>
        </w:p>
      </w:docPartBody>
    </w:docPart>
    <w:docPart>
      <w:docPartPr>
        <w:name w:val="52CB46C0E51341A488A9E144CE9FC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232DF-2E4B-46CD-B3C6-F0780449108D}"/>
      </w:docPartPr>
      <w:docPartBody>
        <w:p w:rsidR="00983372" w:rsidRDefault="00983372">
          <w:pPr>
            <w:pStyle w:val="52CB46C0E51341A488A9E144CE9FC55E"/>
          </w:pPr>
          <w:r>
            <w:t>Education</w:t>
          </w:r>
        </w:p>
      </w:docPartBody>
    </w:docPart>
    <w:docPart>
      <w:docPartPr>
        <w:name w:val="D3312D6F7AD54E9BAFBDE42E4F5CA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A066E-76EC-45A5-BB3B-4D877DE40539}"/>
      </w:docPartPr>
      <w:docPartBody>
        <w:p w:rsidR="00983372" w:rsidRDefault="00983372">
          <w:pPr>
            <w:pStyle w:val="D3312D6F7AD54E9BAFBDE42E4F5CA408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E1"/>
    <w:rsid w:val="00353CCC"/>
    <w:rsid w:val="00983372"/>
    <w:rsid w:val="00C2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79890B11944AEA97E378F1E827AFD7">
    <w:name w:val="D779890B11944AEA97E378F1E827AFD7"/>
  </w:style>
  <w:style w:type="paragraph" w:customStyle="1" w:styleId="461992F5F87E4BEEA3AD5CE3A85AF784">
    <w:name w:val="461992F5F87E4BEEA3AD5CE3A85AF784"/>
  </w:style>
  <w:style w:type="paragraph" w:customStyle="1" w:styleId="93AAA7D6BF4442CA8585F33733B734F9">
    <w:name w:val="93AAA7D6BF4442CA8585F33733B734F9"/>
  </w:style>
  <w:style w:type="paragraph" w:customStyle="1" w:styleId="779B0F2E2A6D495EBEC6F1B4A29BE09F">
    <w:name w:val="779B0F2E2A6D495EBEC6F1B4A29BE09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19CDDA8C5BF94885AC32A5BF231A08B3">
    <w:name w:val="19CDDA8C5BF94885AC32A5BF231A08B3"/>
  </w:style>
  <w:style w:type="paragraph" w:customStyle="1" w:styleId="42D112E05DB44642A7C42FA7C89CD4A0">
    <w:name w:val="42D112E05DB44642A7C42FA7C89CD4A0"/>
  </w:style>
  <w:style w:type="paragraph" w:customStyle="1" w:styleId="52CB46C0E51341A488A9E144CE9FC55E">
    <w:name w:val="52CB46C0E51341A488A9E144CE9FC55E"/>
  </w:style>
  <w:style w:type="paragraph" w:customStyle="1" w:styleId="D3312D6F7AD54E9BAFBDE42E4F5CA408">
    <w:name w:val="D3312D6F7AD54E9BAFBDE42E4F5CA4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2457 S Jasper Dr</CompanyAddress>
  <CompanyPhone>503-739-4674</CompanyPhone>
  <CompanyFax>christophersaechao95@gmail.com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56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Saechao</dc:creator>
  <cp:keywords/>
  <dc:description>Christopher Saechao – Full Stack Developer</dc:description>
  <cp:lastModifiedBy>Chris Saechao</cp:lastModifiedBy>
  <cp:revision>56</cp:revision>
  <dcterms:created xsi:type="dcterms:W3CDTF">2023-04-11T22:45:00Z</dcterms:created>
  <dcterms:modified xsi:type="dcterms:W3CDTF">2023-04-12T06:16:00Z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